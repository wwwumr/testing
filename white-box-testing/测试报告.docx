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21A09" w14:textId="7A0E1D56" w:rsidR="00F03B5C" w:rsidRPr="00E204BB" w:rsidRDefault="00AB59B8" w:rsidP="00E62B6B">
      <w:pPr>
        <w:pStyle w:val="a4"/>
        <w:wordWrap w:val="0"/>
        <w:jc w:val="right"/>
        <w:rPr>
          <w:rFonts w:ascii="Arial" w:hAnsi="Arial"/>
        </w:rPr>
      </w:pPr>
      <w:r>
        <w:rPr>
          <w:rFonts w:ascii="Arial" w:hAnsi="Arial" w:hint="eastAsia"/>
        </w:rPr>
        <w:t>嵌套式</w:t>
      </w:r>
      <w:r w:rsidR="00696FC3">
        <w:rPr>
          <w:rFonts w:ascii="Arial" w:hAnsi="Arial" w:hint="eastAsia"/>
        </w:rPr>
        <w:t>计算器</w:t>
      </w:r>
    </w:p>
    <w:p w14:paraId="3D0DA08A" w14:textId="77777777"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4ED49CBB" w14:textId="77777777" w:rsidR="00320074" w:rsidRDefault="00320074">
      <w:pPr>
        <w:pStyle w:val="a4"/>
        <w:jc w:val="right"/>
        <w:rPr>
          <w:sz w:val="28"/>
        </w:rPr>
      </w:pPr>
    </w:p>
    <w:p w14:paraId="4D8DA087" w14:textId="77777777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4D5438C7" w14:textId="77777777" w:rsidR="00F03B5C" w:rsidRDefault="00F03B5C">
      <w:pPr>
        <w:pStyle w:val="a4"/>
        <w:rPr>
          <w:sz w:val="28"/>
        </w:rPr>
      </w:pPr>
    </w:p>
    <w:p w14:paraId="33130D0D" w14:textId="77777777" w:rsidR="00F03B5C" w:rsidRDefault="00F03B5C"/>
    <w:p w14:paraId="7CE86EA1" w14:textId="77777777" w:rsidR="00F03B5C" w:rsidRDefault="00F03B5C">
      <w:pPr>
        <w:sectPr w:rsidR="00F03B5C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BE91E8E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535BB43F" w14:textId="77777777">
        <w:tc>
          <w:tcPr>
            <w:tcW w:w="2304" w:type="dxa"/>
          </w:tcPr>
          <w:p w14:paraId="39462865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53887971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35A7BA38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7E9FCBD5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1E73EB0C" w14:textId="77777777">
        <w:tc>
          <w:tcPr>
            <w:tcW w:w="2304" w:type="dxa"/>
          </w:tcPr>
          <w:p w14:paraId="001EB71F" w14:textId="0518D710" w:rsidR="00F03B5C" w:rsidRDefault="003C7311">
            <w:pPr>
              <w:pStyle w:val="Tabletext"/>
            </w:pPr>
            <w:r>
              <w:rPr>
                <w:rFonts w:hint="eastAsia"/>
              </w:rPr>
              <w:t>2020-0</w:t>
            </w:r>
            <w:r w:rsidR="00AB59B8">
              <w:rPr>
                <w:rFonts w:hint="eastAsia"/>
              </w:rPr>
              <w:t>5/10</w:t>
            </w:r>
          </w:p>
        </w:tc>
        <w:tc>
          <w:tcPr>
            <w:tcW w:w="1152" w:type="dxa"/>
          </w:tcPr>
          <w:p w14:paraId="3563D8C2" w14:textId="7CE18A88" w:rsidR="00F03B5C" w:rsidRDefault="003C7311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14:paraId="527F62AB" w14:textId="767BB6C0" w:rsidR="00F03B5C" w:rsidRDefault="003C7311">
            <w:pPr>
              <w:pStyle w:val="Tabletext"/>
            </w:pPr>
            <w:r>
              <w:rPr>
                <w:rFonts w:hint="eastAsia"/>
              </w:rPr>
              <w:t>对</w:t>
            </w:r>
            <w:r w:rsidR="00AB59B8">
              <w:rPr>
                <w:rFonts w:hint="eastAsia"/>
              </w:rPr>
              <w:t>嵌套式</w:t>
            </w:r>
            <w:r>
              <w:rPr>
                <w:rFonts w:hint="eastAsia"/>
              </w:rPr>
              <w:t>计算器进行</w:t>
            </w:r>
            <w:r w:rsidR="00AB59B8">
              <w:rPr>
                <w:rFonts w:hint="eastAsia"/>
              </w:rPr>
              <w:t>白</w:t>
            </w:r>
            <w:r>
              <w:rPr>
                <w:rFonts w:hint="eastAsia"/>
              </w:rPr>
              <w:t>盒测试，对其进行测试统计及缺陷分析</w:t>
            </w:r>
            <w:r w:rsidR="00AB59B8">
              <w:rPr>
                <w:rFonts w:hint="eastAsia"/>
              </w:rPr>
              <w:t xml:space="preserve"> </w:t>
            </w:r>
          </w:p>
        </w:tc>
        <w:tc>
          <w:tcPr>
            <w:tcW w:w="2304" w:type="dxa"/>
          </w:tcPr>
          <w:p w14:paraId="7BF91A53" w14:textId="0D4EFF62" w:rsidR="00F03B5C" w:rsidRDefault="003C7311">
            <w:pPr>
              <w:pStyle w:val="Tabletext"/>
            </w:pPr>
            <w:r>
              <w:rPr>
                <w:rFonts w:hint="eastAsia"/>
              </w:rPr>
              <w:t>王笑然、褚宇轩、王志远、吕艺</w:t>
            </w:r>
          </w:p>
        </w:tc>
      </w:tr>
      <w:tr w:rsidR="00F03B5C" w14:paraId="72B35FA2" w14:textId="77777777">
        <w:tc>
          <w:tcPr>
            <w:tcW w:w="2304" w:type="dxa"/>
          </w:tcPr>
          <w:p w14:paraId="600CFFCD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6DBE5082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392380CA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22109F13" w14:textId="77777777" w:rsidR="00F03B5C" w:rsidRDefault="00F03B5C">
            <w:pPr>
              <w:pStyle w:val="Tabletext"/>
            </w:pPr>
          </w:p>
        </w:tc>
      </w:tr>
      <w:tr w:rsidR="00F03B5C" w14:paraId="3290B4C8" w14:textId="77777777">
        <w:tc>
          <w:tcPr>
            <w:tcW w:w="2304" w:type="dxa"/>
          </w:tcPr>
          <w:p w14:paraId="6668D1D8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5E473F62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6E576C5D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2AE51CDB" w14:textId="77777777" w:rsidR="00F03B5C" w:rsidRDefault="00F03B5C">
            <w:pPr>
              <w:pStyle w:val="Tabletext"/>
            </w:pPr>
          </w:p>
        </w:tc>
      </w:tr>
      <w:tr w:rsidR="00F03B5C" w14:paraId="1EAFF18D" w14:textId="77777777">
        <w:tc>
          <w:tcPr>
            <w:tcW w:w="2304" w:type="dxa"/>
          </w:tcPr>
          <w:p w14:paraId="74743179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289AE07A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58A262FD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68BC665D" w14:textId="77777777" w:rsidR="00F03B5C" w:rsidRDefault="00F03B5C">
            <w:pPr>
              <w:pStyle w:val="Tabletext"/>
            </w:pPr>
          </w:p>
        </w:tc>
      </w:tr>
    </w:tbl>
    <w:p w14:paraId="5ED27A0C" w14:textId="77777777" w:rsidR="00F03B5C" w:rsidRDefault="00F03B5C"/>
    <w:p w14:paraId="4BA117AB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49FCF5B9" w14:textId="5C2B2301" w:rsidR="00AB59B8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B59B8">
        <w:rPr>
          <w:rFonts w:ascii="等线" w:eastAsia="等线" w:hAnsi="等线"/>
          <w:sz w:val="21"/>
          <w:szCs w:val="21"/>
        </w:rPr>
        <w:fldChar w:fldCharType="begin"/>
      </w:r>
      <w:r w:rsidRPr="00AB59B8">
        <w:rPr>
          <w:rFonts w:ascii="等线" w:eastAsia="等线" w:hAnsi="等线"/>
          <w:sz w:val="21"/>
          <w:szCs w:val="21"/>
        </w:rPr>
        <w:instrText xml:space="preserve"> TOC \o "1-3" </w:instrText>
      </w:r>
      <w:r w:rsidRPr="00AB59B8">
        <w:rPr>
          <w:rFonts w:ascii="等线" w:eastAsia="等线" w:hAnsi="等线"/>
          <w:sz w:val="21"/>
          <w:szCs w:val="21"/>
        </w:rPr>
        <w:fldChar w:fldCharType="separate"/>
      </w:r>
      <w:r w:rsidR="00AB59B8">
        <w:rPr>
          <w:noProof/>
        </w:rPr>
        <w:t>1.</w:t>
      </w:r>
      <w:r w:rsidR="00AB59B8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AB59B8">
        <w:rPr>
          <w:noProof/>
        </w:rPr>
        <w:t>简介</w:t>
      </w:r>
      <w:r w:rsidR="00AB59B8">
        <w:rPr>
          <w:noProof/>
        </w:rPr>
        <w:tab/>
      </w:r>
      <w:r w:rsidR="00AB59B8">
        <w:rPr>
          <w:noProof/>
        </w:rPr>
        <w:fldChar w:fldCharType="begin"/>
      </w:r>
      <w:r w:rsidR="00AB59B8">
        <w:rPr>
          <w:noProof/>
        </w:rPr>
        <w:instrText xml:space="preserve"> PAGEREF _Toc40625349 \h </w:instrText>
      </w:r>
      <w:r w:rsidR="00AB59B8">
        <w:rPr>
          <w:noProof/>
        </w:rPr>
      </w:r>
      <w:r w:rsidR="00AB59B8">
        <w:rPr>
          <w:noProof/>
        </w:rPr>
        <w:fldChar w:fldCharType="separate"/>
      </w:r>
      <w:r w:rsidR="00AB59B8">
        <w:rPr>
          <w:noProof/>
        </w:rPr>
        <w:t>4</w:t>
      </w:r>
      <w:r w:rsidR="00AB59B8">
        <w:rPr>
          <w:noProof/>
        </w:rPr>
        <w:fldChar w:fldCharType="end"/>
      </w:r>
    </w:p>
    <w:p w14:paraId="086B9FBD" w14:textId="1DB78407" w:rsidR="00AB59B8" w:rsidRDefault="00AB59B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C062D">
        <w:rPr>
          <w:noProof/>
          <w:snapToGrid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C062D">
        <w:rPr>
          <w:noProof/>
          <w:snapToGrid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_Toc40625350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DBCDDC" w14:textId="1F0640C5" w:rsidR="00AB59B8" w:rsidRDefault="00AB59B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C062D">
        <w:rPr>
          <w:noProof/>
          <w:snapToGrid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C062D">
        <w:rPr>
          <w:noProof/>
          <w:snapToGrid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_Toc40625351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752D3D" w14:textId="5747973B" w:rsidR="00AB59B8" w:rsidRDefault="00AB59B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C062D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C062D">
        <w:rPr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_Toc40625352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555F78" w14:textId="7540136E" w:rsidR="00AB59B8" w:rsidRDefault="00AB59B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C062D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C062D">
        <w:rPr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_Toc40625353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3C3E0E" w14:textId="2ABB3065" w:rsidR="00AB59B8" w:rsidRDefault="00AB59B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C062D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C062D">
        <w:rPr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_Toc40625354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259984" w14:textId="524BE39C" w:rsidR="00AB59B8" w:rsidRDefault="00AB59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_Toc40625355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7F55A9" w14:textId="32DB3E86" w:rsidR="00AB59B8" w:rsidRDefault="00AB59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_Toc40625356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062635" w14:textId="2B04EB3B" w:rsidR="00AB59B8" w:rsidRDefault="00AB59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_Toc40625357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F4BC16" w14:textId="621DE98A" w:rsidR="00AB59B8" w:rsidRDefault="00AB59B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C062D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C062D">
        <w:rPr>
          <w:rFonts w:ascii="Arial" w:hAnsi="Arial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_Toc40625358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E06326" w14:textId="4AAAEA5E" w:rsidR="00AB59B8" w:rsidRDefault="00AB59B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C062D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C062D">
        <w:rPr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_Toc40625359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486366" w14:textId="56448D64" w:rsidR="00AB59B8" w:rsidRDefault="00AB59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C062D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C062D">
        <w:rPr>
          <w:rFonts w:ascii="Arial" w:hAnsi="Arial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_Toc40625360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1A1B8B" w14:textId="768DF6F6" w:rsidR="00AB59B8" w:rsidRDefault="00AB59B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C062D">
        <w:rPr>
          <w:rFonts w:ascii="Arial" w:hAnsi="Arial"/>
          <w:noProof/>
          <w:snapToGrid/>
          <w:lang w:eastAsia="en-US"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C062D">
        <w:rPr>
          <w:rFonts w:ascii="Arial" w:hAnsi="Arial"/>
          <w:noProof/>
          <w:snapToGrid/>
          <w:lang w:eastAsia="en-US"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_Toc40625361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9F7505" w14:textId="6AB4AAF6" w:rsidR="00AB59B8" w:rsidRDefault="00AB59B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C062D">
        <w:rPr>
          <w:noProof/>
          <w:snapToGrid/>
          <w:lang w:eastAsia="en-US"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C062D">
        <w:rPr>
          <w:noProof/>
          <w:snapToGrid/>
          <w:lang w:eastAsia="en-US"/>
        </w:rPr>
        <w:t>非功能</w:t>
      </w:r>
      <w:r w:rsidRPr="00AC062D">
        <w:rPr>
          <w:noProof/>
          <w:snapToGrid/>
        </w:rPr>
        <w:t>性</w:t>
      </w:r>
      <w:r w:rsidRPr="00AC062D">
        <w:rPr>
          <w:noProof/>
          <w:snapToGrid/>
          <w:lang w:eastAsia="en-US"/>
        </w:rPr>
        <w:t>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_Toc40625362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9590C45" w14:textId="00EEBC72" w:rsidR="00AB59B8" w:rsidRDefault="00AB59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_Toc40625363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92B120" w14:textId="48388989" w:rsidR="00F03B5C" w:rsidRDefault="00F03B5C">
      <w:pPr>
        <w:pStyle w:val="a4"/>
        <w:rPr>
          <w:rFonts w:ascii="Arial" w:hAnsi="Arial"/>
        </w:rPr>
      </w:pPr>
      <w:r w:rsidRPr="00AB59B8">
        <w:rPr>
          <w:rFonts w:ascii="等线" w:eastAsia="等线" w:hAnsi="等线"/>
          <w:sz w:val="21"/>
          <w:szCs w:val="21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46A2195A" w14:textId="77777777" w:rsidR="00F03B5C" w:rsidRDefault="00F03B5C">
      <w:pPr>
        <w:pStyle w:val="1"/>
      </w:pPr>
      <w:bookmarkStart w:id="0" w:name="_Toc40625349"/>
      <w:r>
        <w:rPr>
          <w:rFonts w:hint="eastAsia"/>
        </w:rPr>
        <w:t>简介</w:t>
      </w:r>
      <w:bookmarkEnd w:id="0"/>
    </w:p>
    <w:p w14:paraId="53B36DEE" w14:textId="77777777" w:rsidR="00614542" w:rsidRDefault="00614542" w:rsidP="00614542">
      <w:pPr>
        <w:pStyle w:val="2"/>
        <w:rPr>
          <w:snapToGrid/>
          <w:lang w:eastAsia="en-US"/>
        </w:rPr>
      </w:pPr>
      <w:bookmarkStart w:id="1" w:name="_Toc40625350"/>
      <w:r>
        <w:rPr>
          <w:rFonts w:hint="eastAsia"/>
          <w:snapToGrid/>
          <w:lang w:eastAsia="en-US"/>
        </w:rPr>
        <w:t>目的</w:t>
      </w:r>
      <w:bookmarkEnd w:id="1"/>
    </w:p>
    <w:p w14:paraId="258D344E" w14:textId="02FA5666" w:rsidR="00366365" w:rsidRPr="00366365" w:rsidRDefault="00366365" w:rsidP="00366365">
      <w:pPr>
        <w:ind w:left="720" w:firstLineChars="200" w:firstLine="400"/>
        <w:rPr>
          <w:snapToGrid/>
        </w:rPr>
      </w:pPr>
      <w:r>
        <w:rPr>
          <w:rFonts w:hint="eastAsia"/>
        </w:rPr>
        <w:t>该测试报告将项目的测试过程及结果写成文档，对发现的问题和缺陷进行分析，为纠正软件存在的质量问题提供依据，</w:t>
      </w:r>
      <w:r w:rsidR="00696FC3">
        <w:rPr>
          <w:rFonts w:hint="eastAsia"/>
        </w:rPr>
        <w:t>对</w:t>
      </w:r>
      <w:r w:rsidR="00CB7449">
        <w:rPr>
          <w:rFonts w:hint="eastAsia"/>
        </w:rPr>
        <w:t>嵌套式</w:t>
      </w:r>
      <w:r w:rsidR="00696FC3">
        <w:rPr>
          <w:rFonts w:hint="eastAsia"/>
        </w:rPr>
        <w:t>计算器应用进行质量评估。</w:t>
      </w:r>
    </w:p>
    <w:p w14:paraId="351C5CF1" w14:textId="77777777" w:rsidR="00614542" w:rsidRDefault="00614542" w:rsidP="00366365">
      <w:pPr>
        <w:pStyle w:val="2"/>
        <w:rPr>
          <w:snapToGrid/>
          <w:lang w:eastAsia="en-US"/>
        </w:rPr>
      </w:pPr>
      <w:bookmarkStart w:id="2" w:name="_Toc40625351"/>
      <w:r>
        <w:rPr>
          <w:rFonts w:hint="eastAsia"/>
          <w:snapToGrid/>
          <w:lang w:eastAsia="en-US"/>
        </w:rPr>
        <w:t>范围</w:t>
      </w:r>
      <w:bookmarkEnd w:id="2"/>
    </w:p>
    <w:p w14:paraId="1C2663C4" w14:textId="0FA5129E" w:rsidR="00366365" w:rsidRPr="00366365" w:rsidRDefault="00366365" w:rsidP="00366365">
      <w:pPr>
        <w:ind w:left="720"/>
      </w:pPr>
      <w:r>
        <w:rPr>
          <w:rFonts w:hint="eastAsia"/>
        </w:rPr>
        <w:t>此报告覆盖的是</w:t>
      </w:r>
      <w:r w:rsidR="00CB7449">
        <w:rPr>
          <w:rFonts w:hint="eastAsia"/>
        </w:rPr>
        <w:t>计算器进行的复杂加减乘除模及阶乘运算功能</w:t>
      </w:r>
    </w:p>
    <w:p w14:paraId="6F7398B7" w14:textId="6D813439" w:rsidR="00366365" w:rsidRDefault="00614542" w:rsidP="00696FC3">
      <w:pPr>
        <w:pStyle w:val="2"/>
        <w:rPr>
          <w:snapToGrid/>
        </w:rPr>
      </w:pPr>
      <w:bookmarkStart w:id="3" w:name="_Toc40625352"/>
      <w:r w:rsidRPr="00614542">
        <w:rPr>
          <w:rFonts w:hint="eastAsia"/>
          <w:snapToGrid/>
        </w:rPr>
        <w:t>定义、首字母缩写词和缩略语</w:t>
      </w:r>
      <w:bookmarkEnd w:id="3"/>
    </w:p>
    <w:p w14:paraId="10BD658C" w14:textId="764B1133" w:rsidR="00696FC3" w:rsidRPr="00696FC3" w:rsidRDefault="00696FC3" w:rsidP="003C7311">
      <w:pPr>
        <w:ind w:firstLine="720"/>
      </w:pPr>
      <w:r>
        <w:rPr>
          <w:rFonts w:hint="eastAsia"/>
        </w:rPr>
        <w:t>无</w:t>
      </w:r>
    </w:p>
    <w:p w14:paraId="36046B7F" w14:textId="1E558996" w:rsidR="00366365" w:rsidRPr="00696FC3" w:rsidRDefault="00614542" w:rsidP="00696FC3">
      <w:pPr>
        <w:pStyle w:val="2"/>
        <w:rPr>
          <w:snapToGrid/>
          <w:lang w:eastAsia="en-US"/>
        </w:rPr>
      </w:pPr>
      <w:bookmarkStart w:id="4" w:name="_Toc40625353"/>
      <w:r w:rsidRPr="000B2529">
        <w:rPr>
          <w:rFonts w:hint="eastAsia"/>
          <w:snapToGrid/>
          <w:lang w:eastAsia="en-US"/>
        </w:rPr>
        <w:t>参考资料</w:t>
      </w:r>
      <w:bookmarkEnd w:id="4"/>
    </w:p>
    <w:p w14:paraId="629CC04D" w14:textId="480CBCAE" w:rsidR="00366365" w:rsidRDefault="00366365" w:rsidP="00366365">
      <w:pPr>
        <w:ind w:firstLine="720"/>
      </w:pPr>
      <w:r>
        <w:rPr>
          <w:rFonts w:hint="eastAsia"/>
        </w:rPr>
        <w:t>《</w:t>
      </w:r>
      <w:r w:rsidR="00CB7449">
        <w:rPr>
          <w:rFonts w:hint="eastAsia"/>
        </w:rPr>
        <w:t>测试计划</w:t>
      </w:r>
      <w:r>
        <w:rPr>
          <w:rFonts w:hint="eastAsia"/>
        </w:rPr>
        <w:t>》</w:t>
      </w:r>
    </w:p>
    <w:p w14:paraId="66B20549" w14:textId="77777777" w:rsidR="00CB7449" w:rsidRDefault="00CB7449" w:rsidP="00CB7449">
      <w:pPr>
        <w:ind w:firstLine="720"/>
      </w:pPr>
      <w:bookmarkStart w:id="5" w:name="_Toc40625354"/>
      <w:r>
        <w:rPr>
          <w:rFonts w:hint="eastAsia"/>
        </w:rPr>
        <w:t>《</w:t>
      </w:r>
      <w:r>
        <w:t>Software Testing</w:t>
      </w:r>
      <w:r>
        <w:rPr>
          <w:rFonts w:ascii="等线" w:eastAsia="等线" w:hAnsi="等线" w:cs="等线" w:hint="eastAsia"/>
        </w:rPr>
        <w:t>􀀅</w:t>
      </w:r>
      <w:r>
        <w:t>A Craftsman</w:t>
      </w:r>
      <w:r>
        <w:t>’</w:t>
      </w:r>
      <w:r>
        <w:t>s Approach</w:t>
      </w:r>
      <w:r>
        <w:rPr>
          <w:rFonts w:ascii="等线" w:eastAsia="等线" w:hAnsi="等线" w:cs="等线"/>
        </w:rPr>
        <w:tab/>
      </w:r>
      <w:r>
        <w:t>Fourth Edition</w:t>
      </w:r>
      <w:r>
        <w:rPr>
          <w:rFonts w:hint="eastAsia"/>
        </w:rPr>
        <w:t>》</w:t>
      </w:r>
      <w:r>
        <w:t>Paul C. Jorgensen</w:t>
      </w:r>
      <w:r>
        <w:rPr>
          <w:rFonts w:ascii="等线" w:eastAsia="等线" w:hAnsi="等线" w:cs="等线" w:hint="eastAsia"/>
        </w:rPr>
        <w:t>􀀅</w:t>
      </w:r>
      <w:r>
        <w:t>2014</w:t>
      </w:r>
    </w:p>
    <w:p w14:paraId="56819C68" w14:textId="0B9001DF" w:rsidR="00CB7449" w:rsidRDefault="00CB7449" w:rsidP="00CB7449">
      <w:r>
        <w:tab/>
      </w:r>
      <w:r>
        <w:rPr>
          <w:rFonts w:hint="eastAsia"/>
        </w:rPr>
        <w:t>《软件测试：第3版》，人民邮电出版社，2011</w:t>
      </w:r>
    </w:p>
    <w:p w14:paraId="455A2848" w14:textId="039EFF55" w:rsidR="00CB7449" w:rsidRDefault="00CB7449" w:rsidP="00CB7449">
      <w:pPr>
        <w:ind w:firstLine="720"/>
      </w:pPr>
      <w:r>
        <w:rPr>
          <w:rFonts w:hint="eastAsia"/>
        </w:rPr>
        <w:t>《C++程序设计原理与实现》</w:t>
      </w:r>
    </w:p>
    <w:p w14:paraId="328A29A8" w14:textId="77777777" w:rsidR="00614542" w:rsidRDefault="00614542" w:rsidP="00614542">
      <w:pPr>
        <w:pStyle w:val="2"/>
        <w:rPr>
          <w:snapToGrid/>
          <w:lang w:eastAsia="en-US"/>
        </w:rPr>
      </w:pPr>
      <w:r>
        <w:rPr>
          <w:rFonts w:hint="eastAsia"/>
          <w:snapToGrid/>
          <w:lang w:eastAsia="en-US"/>
        </w:rPr>
        <w:t>概述</w:t>
      </w:r>
      <w:bookmarkEnd w:id="5"/>
    </w:p>
    <w:p w14:paraId="796CEA25" w14:textId="77777777" w:rsidR="00E62B6B" w:rsidRPr="006C4C06" w:rsidRDefault="00E62B6B" w:rsidP="00E62B6B">
      <w:pPr>
        <w:ind w:firstLine="720"/>
      </w:pPr>
      <w:r>
        <w:rPr>
          <w:rFonts w:hint="eastAsia"/>
        </w:rPr>
        <w:t>本文档主要包含测试的施行情况和出现的问题</w:t>
      </w:r>
    </w:p>
    <w:p w14:paraId="625F7EA8" w14:textId="528C01E1" w:rsidR="00F03B5C" w:rsidRDefault="00F03B5C">
      <w:pPr>
        <w:pStyle w:val="1"/>
      </w:pPr>
      <w:bookmarkStart w:id="6" w:name="_Toc40625355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14:paraId="5D583B2C" w14:textId="2EAB982A" w:rsidR="00696FC3" w:rsidRDefault="00696FC3" w:rsidP="00696FC3">
      <w:pPr>
        <w:ind w:firstLine="720"/>
      </w:pPr>
      <w:r>
        <w:rPr>
          <w:rFonts w:hint="eastAsia"/>
        </w:rPr>
        <w:t>测试时间：2020-</w:t>
      </w:r>
      <w:r w:rsidR="00CB7449">
        <w:rPr>
          <w:rFonts w:hint="eastAsia"/>
        </w:rPr>
        <w:t>05-10</w:t>
      </w:r>
    </w:p>
    <w:p w14:paraId="4AA9245A" w14:textId="5A2F79F5" w:rsidR="00696FC3" w:rsidRDefault="00696FC3" w:rsidP="00696FC3">
      <w:pPr>
        <w:ind w:firstLine="720"/>
      </w:pPr>
      <w:r>
        <w:rPr>
          <w:rFonts w:hint="eastAsia"/>
        </w:rPr>
        <w:t>测试方法：</w:t>
      </w:r>
      <w:r w:rsidR="00CB7449">
        <w:rPr>
          <w:rFonts w:hint="eastAsia"/>
        </w:rPr>
        <w:t>白</w:t>
      </w:r>
      <w:r>
        <w:rPr>
          <w:rFonts w:hint="eastAsia"/>
        </w:rPr>
        <w:t>测试(包括</w:t>
      </w:r>
      <w:r w:rsidR="00CB7449">
        <w:rPr>
          <w:rFonts w:hint="eastAsia"/>
        </w:rPr>
        <w:t>路径</w:t>
      </w:r>
      <w:r>
        <w:rPr>
          <w:rFonts w:hint="eastAsia"/>
        </w:rPr>
        <w:t>测试</w:t>
      </w:r>
      <w:r w:rsidR="00CB7449">
        <w:rPr>
          <w:rFonts w:hint="eastAsia"/>
        </w:rPr>
        <w:t>和数据流</w:t>
      </w:r>
      <w:r>
        <w:rPr>
          <w:rFonts w:hint="eastAsia"/>
        </w:rPr>
        <w:t>测试</w:t>
      </w:r>
      <w:r>
        <w:t>)</w:t>
      </w:r>
    </w:p>
    <w:p w14:paraId="55E47C5E" w14:textId="1DE45185" w:rsidR="00696FC3" w:rsidRDefault="00696FC3" w:rsidP="00696FC3">
      <w:pPr>
        <w:ind w:firstLine="720"/>
      </w:pPr>
      <w:r>
        <w:rPr>
          <w:rFonts w:hint="eastAsia"/>
        </w:rPr>
        <w:t>测试人员：王笑然，褚宇轩，王志远,吕艺</w:t>
      </w:r>
    </w:p>
    <w:p w14:paraId="3983FCAA" w14:textId="7F0EBA64" w:rsidR="00696FC3" w:rsidRPr="00366365" w:rsidRDefault="00696FC3" w:rsidP="00696FC3">
      <w:pPr>
        <w:ind w:firstLine="720"/>
      </w:pPr>
      <w:r>
        <w:rPr>
          <w:rFonts w:hint="eastAsia"/>
        </w:rPr>
        <w:t>测试内容：</w:t>
      </w:r>
      <w:r w:rsidR="00CB7449">
        <w:rPr>
          <w:rFonts w:hint="eastAsia"/>
        </w:rPr>
        <w:t>使用junit套件进行测试</w:t>
      </w:r>
      <w:r w:rsidR="00CB7449" w:rsidRPr="00366365">
        <w:t xml:space="preserve"> </w:t>
      </w:r>
    </w:p>
    <w:p w14:paraId="6030EC07" w14:textId="77777777" w:rsidR="00696FC3" w:rsidRPr="00CB7449" w:rsidRDefault="00696FC3" w:rsidP="00696FC3">
      <w:pPr>
        <w:ind w:left="720"/>
      </w:pPr>
    </w:p>
    <w:p w14:paraId="1D271160" w14:textId="77777777" w:rsidR="00F03B5C" w:rsidRDefault="004B0E53" w:rsidP="00366365">
      <w:pPr>
        <w:pStyle w:val="1"/>
      </w:pPr>
      <w:bookmarkStart w:id="7" w:name="_Toc40625356"/>
      <w:r>
        <w:rPr>
          <w:rFonts w:hint="eastAsia"/>
        </w:rPr>
        <w:t>测试环境</w:t>
      </w:r>
      <w:bookmarkEnd w:id="7"/>
    </w:p>
    <w:p w14:paraId="7ED25E79" w14:textId="410968FC" w:rsidR="00366365" w:rsidRDefault="00366365" w:rsidP="00366365">
      <w:pPr>
        <w:ind w:left="720"/>
      </w:pPr>
      <w:r>
        <w:rPr>
          <w:rFonts w:hint="eastAsia"/>
        </w:rPr>
        <w:t>软件：</w:t>
      </w:r>
      <w:r w:rsidR="0022586A">
        <w:t>I</w:t>
      </w:r>
      <w:r w:rsidR="0022586A">
        <w:rPr>
          <w:rFonts w:hint="eastAsia"/>
        </w:rPr>
        <w:t>dea</w:t>
      </w:r>
      <w:r w:rsidR="0022586A">
        <w:t xml:space="preserve"> </w:t>
      </w:r>
      <w:r w:rsidR="0022586A">
        <w:rPr>
          <w:rFonts w:hint="eastAsia"/>
        </w:rPr>
        <w:t>junit</w:t>
      </w:r>
    </w:p>
    <w:p w14:paraId="677F368D" w14:textId="489F8774" w:rsidR="00243BE6" w:rsidRDefault="00243BE6" w:rsidP="00366365">
      <w:pPr>
        <w:ind w:left="720"/>
      </w:pPr>
      <w:r>
        <w:rPr>
          <w:rFonts w:hint="eastAsia"/>
        </w:rPr>
        <w:t>硬件：笔记本电脑</w:t>
      </w:r>
    </w:p>
    <w:p w14:paraId="2B1C48A1" w14:textId="771B1A02" w:rsidR="00E9018D" w:rsidRDefault="00E9018D" w:rsidP="00E9018D"/>
    <w:p w14:paraId="65C1B08A" w14:textId="2B542936" w:rsidR="00E9018D" w:rsidRDefault="00E9018D" w:rsidP="00E9018D"/>
    <w:p w14:paraId="56BDBA5B" w14:textId="411357D9" w:rsidR="00E9018D" w:rsidRDefault="00E9018D" w:rsidP="00E9018D"/>
    <w:p w14:paraId="1E1DFBD9" w14:textId="103A91FE" w:rsidR="00E9018D" w:rsidRDefault="00E9018D" w:rsidP="00E9018D"/>
    <w:p w14:paraId="31FF7D90" w14:textId="027A0207" w:rsidR="00E9018D" w:rsidRDefault="00E9018D" w:rsidP="00E9018D"/>
    <w:p w14:paraId="1DAC778C" w14:textId="0E9AA762" w:rsidR="00E9018D" w:rsidRDefault="00E9018D" w:rsidP="00E9018D"/>
    <w:p w14:paraId="5E1408E8" w14:textId="7E7B83FF" w:rsidR="00E9018D" w:rsidRDefault="00E9018D" w:rsidP="00E9018D"/>
    <w:p w14:paraId="6383CC90" w14:textId="2140B923" w:rsidR="00E9018D" w:rsidRDefault="00E9018D" w:rsidP="00E9018D"/>
    <w:p w14:paraId="4B0B2F5B" w14:textId="04E46DAA" w:rsidR="00E9018D" w:rsidRDefault="00E9018D" w:rsidP="00E9018D"/>
    <w:p w14:paraId="4A4FB7EC" w14:textId="5A1F2431" w:rsidR="00E9018D" w:rsidRDefault="00E9018D" w:rsidP="00E9018D"/>
    <w:p w14:paraId="77BC59F1" w14:textId="573A7E9F" w:rsidR="00E9018D" w:rsidRDefault="00E9018D" w:rsidP="00E9018D"/>
    <w:p w14:paraId="7A188C79" w14:textId="19E390AC" w:rsidR="00E9018D" w:rsidRDefault="00E9018D" w:rsidP="00E9018D"/>
    <w:p w14:paraId="4A31C7B6" w14:textId="77777777" w:rsidR="00E9018D" w:rsidRPr="00366365" w:rsidRDefault="00E9018D" w:rsidP="00E9018D">
      <w:pPr>
        <w:rPr>
          <w:rFonts w:hint="eastAsia"/>
        </w:rPr>
      </w:pPr>
    </w:p>
    <w:p w14:paraId="165C9CF6" w14:textId="77777777" w:rsidR="00B01E70" w:rsidRDefault="00B01E70" w:rsidP="00B01E70">
      <w:pPr>
        <w:pStyle w:val="1"/>
      </w:pPr>
      <w:bookmarkStart w:id="8" w:name="_Toc40625357"/>
      <w:r>
        <w:rPr>
          <w:rFonts w:hint="eastAsia"/>
        </w:rPr>
        <w:lastRenderedPageBreak/>
        <w:t>测试结果</w:t>
      </w:r>
      <w:r w:rsidR="00836E8B">
        <w:rPr>
          <w:rFonts w:hint="eastAsia"/>
        </w:rPr>
        <w:t>及分析</w:t>
      </w:r>
      <w:bookmarkEnd w:id="8"/>
    </w:p>
    <w:p w14:paraId="41D3B04C" w14:textId="32B6D3D0" w:rsidR="00E9018D" w:rsidRPr="00E9018D" w:rsidRDefault="00E9018D" w:rsidP="00E9018D">
      <w:pPr>
        <w:pStyle w:val="2"/>
        <w:numPr>
          <w:ilvl w:val="1"/>
          <w:numId w:val="23"/>
        </w:numPr>
        <w:rPr>
          <w:rFonts w:ascii="Arial" w:hAnsi="Arial" w:hint="eastAsia"/>
          <w:snapToGrid/>
        </w:rPr>
      </w:pPr>
      <w:r>
        <w:rPr>
          <w:rFonts w:ascii="Arial" w:hAnsi="Arial" w:hint="eastAsia"/>
          <w:snapToGrid/>
        </w:rPr>
        <w:t>覆盖率统计</w:t>
      </w:r>
    </w:p>
    <w:tbl>
      <w:tblPr>
        <w:tblStyle w:val="af0"/>
        <w:tblW w:w="10060" w:type="dxa"/>
        <w:tblLook w:val="04A0" w:firstRow="1" w:lastRow="0" w:firstColumn="1" w:lastColumn="0" w:noHBand="0" w:noVBand="1"/>
      </w:tblPr>
      <w:tblGrid>
        <w:gridCol w:w="3681"/>
        <w:gridCol w:w="1843"/>
        <w:gridCol w:w="2268"/>
        <w:gridCol w:w="2268"/>
      </w:tblGrid>
      <w:tr w:rsidR="00E9018D" w14:paraId="5D51E811" w14:textId="4B73C5D3" w:rsidTr="00E9018D">
        <w:tc>
          <w:tcPr>
            <w:tcW w:w="3681" w:type="dxa"/>
          </w:tcPr>
          <w:p w14:paraId="65B2F91C" w14:textId="1A8BA206" w:rsidR="00E9018D" w:rsidRDefault="00E9018D" w:rsidP="00E9018D"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>测试用例数</w:t>
            </w:r>
          </w:p>
        </w:tc>
        <w:tc>
          <w:tcPr>
            <w:tcW w:w="1843" w:type="dxa"/>
          </w:tcPr>
          <w:p w14:paraId="1E0B86B5" w14:textId="61F57FD4" w:rsidR="00E9018D" w:rsidRDefault="00E9018D" w:rsidP="00E9018D"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>类覆盖率</w:t>
            </w:r>
          </w:p>
        </w:tc>
        <w:tc>
          <w:tcPr>
            <w:tcW w:w="2268" w:type="dxa"/>
          </w:tcPr>
          <w:p w14:paraId="3B3B97EF" w14:textId="38FDE4F6" w:rsidR="00E9018D" w:rsidRDefault="00E9018D" w:rsidP="00E9018D"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>方法覆盖率</w:t>
            </w:r>
          </w:p>
        </w:tc>
        <w:tc>
          <w:tcPr>
            <w:tcW w:w="2268" w:type="dxa"/>
          </w:tcPr>
          <w:p w14:paraId="78407EEB" w14:textId="7FC738EC" w:rsidR="00E9018D" w:rsidRDefault="00E9018D" w:rsidP="00E9018D"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>行覆盖率</w:t>
            </w:r>
          </w:p>
        </w:tc>
      </w:tr>
      <w:tr w:rsidR="00E9018D" w14:paraId="7AC0A7F1" w14:textId="445A04DC" w:rsidTr="00E9018D">
        <w:tc>
          <w:tcPr>
            <w:tcW w:w="3681" w:type="dxa"/>
          </w:tcPr>
          <w:p w14:paraId="2A40C731" w14:textId="0BA673ED" w:rsidR="00E9018D" w:rsidRDefault="00E9018D" w:rsidP="00E9018D"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1843" w:type="dxa"/>
          </w:tcPr>
          <w:p w14:paraId="122675AD" w14:textId="30465AE4" w:rsidR="00E9018D" w:rsidRDefault="00E9018D" w:rsidP="00E9018D"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2268" w:type="dxa"/>
          </w:tcPr>
          <w:p w14:paraId="687D1D46" w14:textId="51E60314" w:rsidR="00E9018D" w:rsidRDefault="00E9018D" w:rsidP="00E9018D"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2268" w:type="dxa"/>
          </w:tcPr>
          <w:p w14:paraId="22D905CF" w14:textId="1A664681" w:rsidR="00E9018D" w:rsidRDefault="00E9018D" w:rsidP="00E9018D"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</w:tr>
    </w:tbl>
    <w:p w14:paraId="6A2EA3E0" w14:textId="1F4A29A2" w:rsidR="00E9018D" w:rsidRDefault="00E9018D" w:rsidP="00E9018D">
      <w:pPr>
        <w:spacing w:after="120"/>
      </w:pPr>
    </w:p>
    <w:p w14:paraId="7B2BF461" w14:textId="490F7D98" w:rsidR="00E9018D" w:rsidRDefault="00E9018D" w:rsidP="00E9018D">
      <w:pPr>
        <w:spacing w:after="120"/>
        <w:rPr>
          <w:rFonts w:hint="eastAsia"/>
        </w:rPr>
      </w:pPr>
      <w:r>
        <w:rPr>
          <w:noProof/>
          <w:snapToGrid/>
        </w:rPr>
        <w:drawing>
          <wp:inline distT="0" distB="0" distL="0" distR="0" wp14:anchorId="725215BE" wp14:editId="39B3FA8B">
            <wp:extent cx="5943600" cy="209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C967" w14:textId="77777777" w:rsidR="00A43755" w:rsidRDefault="00A43755" w:rsidP="00860B43">
      <w:pPr>
        <w:spacing w:after="120"/>
        <w:rPr>
          <w:rFonts w:ascii="Times New Roman" w:hint="eastAsia"/>
          <w:i/>
          <w:snapToGrid/>
          <w:color w:val="0000FF"/>
        </w:rPr>
      </w:pPr>
    </w:p>
    <w:p w14:paraId="5BB45D8A" w14:textId="0888F575" w:rsidR="005E7E40" w:rsidRPr="00562AE3" w:rsidRDefault="00D71D88" w:rsidP="005E7E40">
      <w:pPr>
        <w:pStyle w:val="2"/>
        <w:rPr>
          <w:snapToGrid/>
          <w:lang w:eastAsia="en-US"/>
        </w:rPr>
      </w:pPr>
      <w:bookmarkStart w:id="9" w:name="_Toc40625359"/>
      <w:r>
        <w:rPr>
          <w:rFonts w:hint="eastAsia"/>
          <w:snapToGrid/>
          <w:lang w:eastAsia="en-US"/>
        </w:rPr>
        <w:t>缺陷</w:t>
      </w:r>
      <w:bookmarkEnd w:id="9"/>
      <w:r w:rsidR="00860B43">
        <w:rPr>
          <w:rFonts w:hint="eastAsia"/>
          <w:snapToGrid/>
        </w:rPr>
        <w:t>统计</w:t>
      </w:r>
    </w:p>
    <w:p w14:paraId="31757158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042C2D94" w14:textId="77777777" w:rsidTr="007614BC">
        <w:tc>
          <w:tcPr>
            <w:tcW w:w="1596" w:type="dxa"/>
            <w:shd w:val="clear" w:color="auto" w:fill="E7E6E6" w:themeFill="background2"/>
          </w:tcPr>
          <w:p w14:paraId="0189FA4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2552A625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6EBCB00F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57BB13E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3EF6EB5E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21B05150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5B0D2729" w14:textId="77777777" w:rsidTr="007614BC">
        <w:tc>
          <w:tcPr>
            <w:tcW w:w="1596" w:type="dxa"/>
          </w:tcPr>
          <w:p w14:paraId="2DDD2D2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191924D4" w14:textId="64BB6328" w:rsidR="00B90DCB" w:rsidRPr="007F35AF" w:rsidRDefault="00A7296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74A6AAAF" w14:textId="167DA154" w:rsidR="00B90DCB" w:rsidRPr="007F35AF" w:rsidRDefault="00E9018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38EEFB54" w14:textId="2D0137AB" w:rsidR="00B90DCB" w:rsidRPr="007F35AF" w:rsidRDefault="00E9018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432C93D1" w14:textId="065175F6" w:rsidR="00B90DCB" w:rsidRPr="007F35AF" w:rsidRDefault="00E9018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14:paraId="202F8BA6" w14:textId="671EB8E8" w:rsidR="00B90DCB" w:rsidRPr="007F35AF" w:rsidRDefault="006A7E05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</w:tr>
      <w:tr w:rsidR="00B90DCB" w14:paraId="07762AE6" w14:textId="77777777" w:rsidTr="007614BC">
        <w:tc>
          <w:tcPr>
            <w:tcW w:w="1596" w:type="dxa"/>
          </w:tcPr>
          <w:p w14:paraId="22A43127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0FFE762B" w14:textId="6A655E94" w:rsidR="00B90DCB" w:rsidRPr="007F35AF" w:rsidRDefault="00A7296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8" w:type="dxa"/>
          </w:tcPr>
          <w:p w14:paraId="300810A9" w14:textId="3E033590" w:rsidR="00B90DCB" w:rsidRPr="007F35AF" w:rsidRDefault="00E9018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  <w:r w:rsidR="00A72962"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8" w:type="dxa"/>
          </w:tcPr>
          <w:p w14:paraId="4073F059" w14:textId="70EAA778" w:rsidR="00B90DCB" w:rsidRPr="007F35AF" w:rsidRDefault="00E9018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  <w:r w:rsidR="00A72962"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14:paraId="3AD84EB7" w14:textId="208823B7" w:rsidR="00B90DCB" w:rsidRPr="007F35AF" w:rsidRDefault="00E9018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  <w:r w:rsidR="00A72962"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14:paraId="175087CB" w14:textId="7EA21D10" w:rsidR="00B90DCB" w:rsidRPr="007F35AF" w:rsidRDefault="006A7E05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  <w:r w:rsidR="00A72962"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</w:tr>
    </w:tbl>
    <w:p w14:paraId="6CC881A4" w14:textId="77777777" w:rsidR="00A25C0D" w:rsidRPr="000B2529" w:rsidRDefault="00A25C0D" w:rsidP="00860B43">
      <w:pPr>
        <w:spacing w:after="120"/>
        <w:rPr>
          <w:rFonts w:ascii="Times New Roman" w:hint="eastAsia"/>
          <w:i/>
          <w:snapToGrid/>
          <w:color w:val="0000FF"/>
        </w:rPr>
      </w:pPr>
    </w:p>
    <w:p w14:paraId="63226889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0" w:name="_Toc40625360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0"/>
    </w:p>
    <w:p w14:paraId="3A1148A1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1" w:name="_Toc40625361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1"/>
    </w:p>
    <w:p w14:paraId="441C21CE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2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1271"/>
        <w:gridCol w:w="1559"/>
        <w:gridCol w:w="4961"/>
      </w:tblGrid>
      <w:tr w:rsidR="00A72962" w:rsidRPr="00790B3E" w14:paraId="7D2EBF8F" w14:textId="77777777" w:rsidTr="00E9018D">
        <w:trPr>
          <w:trHeight w:val="760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9B155D2" w14:textId="77777777" w:rsidR="00A72962" w:rsidRPr="007F35AF" w:rsidRDefault="00A7296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33363DB2" w14:textId="77777777" w:rsidR="00A72962" w:rsidRPr="007F35AF" w:rsidRDefault="00A7296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2E9986D" w14:textId="77777777" w:rsidR="00A72962" w:rsidRPr="007F35AF" w:rsidRDefault="00A7296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1689615F" w14:textId="77777777" w:rsidR="00A72962" w:rsidRPr="007F35AF" w:rsidRDefault="00A7296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2F692FD6" w14:textId="77777777" w:rsidR="00A72962" w:rsidRPr="007F35AF" w:rsidRDefault="00A7296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15CF2AA" w14:textId="77777777" w:rsidR="00A72962" w:rsidRPr="007F35AF" w:rsidRDefault="00A7296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15D6605E" w14:textId="77777777" w:rsidR="00A72962" w:rsidRDefault="00A72962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5C3BAC52" w14:textId="77777777" w:rsidR="00A72962" w:rsidRPr="007F35AF" w:rsidRDefault="00A72962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</w:tr>
      <w:tr w:rsidR="00A72962" w:rsidRPr="00790B3E" w14:paraId="337BAEC3" w14:textId="77777777" w:rsidTr="00E9018D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A538D" w14:textId="77777777" w:rsidR="00A72962" w:rsidRPr="007F35AF" w:rsidRDefault="00A72962" w:rsidP="00A7296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43087" w14:textId="0D94AEC3" w:rsidR="00A72962" w:rsidRPr="007F35AF" w:rsidRDefault="00E9018D" w:rsidP="00A7296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65887" w14:textId="163BD282" w:rsidR="00A72962" w:rsidRPr="007F35AF" w:rsidRDefault="00E9018D" w:rsidP="00A7296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T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oken_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S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tream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EF055" w14:textId="32266A74" w:rsidR="00A72962" w:rsidRPr="007F35AF" w:rsidRDefault="00E9018D" w:rsidP="00A7296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输入为空时返回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6DD0C" w14:textId="1CF6E845" w:rsidR="00A72962" w:rsidRPr="007F35AF" w:rsidRDefault="00E9018D" w:rsidP="00A729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当输入为空时返回为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0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，默认返回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0</w:t>
            </w:r>
          </w:p>
        </w:tc>
      </w:tr>
    </w:tbl>
    <w:p w14:paraId="6D633EAE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13688CAE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2CE99F3E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198ED190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170A3218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7D307FB5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</w:t>
      </w:r>
      <w:r w:rsidRPr="00790B3E">
        <w:rPr>
          <w:rFonts w:ascii="Times New Roman" w:hint="eastAsia"/>
          <w:snapToGrid/>
        </w:rPr>
        <w:lastRenderedPageBreak/>
        <w:t>要功能的测试用例导致系统出错，程序无法正常继续执行；程序执行过于缓慢或是占用过大的系统资源。</w:t>
      </w:r>
    </w:p>
    <w:p w14:paraId="48A03D69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4660CC52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0A8B4434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1BC42D46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50099A9D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1B7D5E1E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339059A6" w14:textId="39F54F5D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176F734F" w14:textId="139BC6C4" w:rsidR="00F03B5C" w:rsidRDefault="00625BB9" w:rsidP="00243BE6">
      <w:pPr>
        <w:pStyle w:val="1"/>
      </w:pPr>
      <w:bookmarkStart w:id="12" w:name="_Toc40625363"/>
      <w:r>
        <w:rPr>
          <w:rFonts w:hint="eastAsia"/>
        </w:rPr>
        <w:t>测试结论与建议</w:t>
      </w:r>
      <w:bookmarkEnd w:id="12"/>
    </w:p>
    <w:p w14:paraId="5A2501BA" w14:textId="1832BB60" w:rsidR="00860B43" w:rsidRDefault="00860B43" w:rsidP="00860B43">
      <w:r>
        <w:rPr>
          <w:rFonts w:hint="eastAsia"/>
        </w:rPr>
        <w:t>我们从路径和数据流两方面进行测试，测试结果显示软件基本无异常，在少数异常情况下进行默认处理，如输入为空返回0，除0错误异常退出并打印错误原因等。</w:t>
      </w:r>
    </w:p>
    <w:p w14:paraId="6C6D24F0" w14:textId="77777777" w:rsidR="00860B43" w:rsidRPr="00860B43" w:rsidRDefault="00860B43" w:rsidP="00860B43">
      <w:pPr>
        <w:rPr>
          <w:rFonts w:hint="eastAsia"/>
        </w:rPr>
      </w:pPr>
    </w:p>
    <w:p w14:paraId="077603B9" w14:textId="77777777" w:rsidR="00860B43" w:rsidRDefault="00860B43" w:rsidP="00860B43">
      <w:pPr>
        <w:pStyle w:val="af1"/>
        <w:numPr>
          <w:ilvl w:val="0"/>
          <w:numId w:val="28"/>
        </w:numPr>
        <w:ind w:firstLineChars="0"/>
      </w:pPr>
      <w:r>
        <w:rPr>
          <w:rFonts w:hint="eastAsia"/>
        </w:rPr>
        <w:t>对于异常情况可以进行默认规定，如输入空值则默认返回0</w:t>
      </w:r>
    </w:p>
    <w:p w14:paraId="22CDDA74" w14:textId="4CE892E4" w:rsidR="003C7311" w:rsidRPr="00243BE6" w:rsidRDefault="00860B43" w:rsidP="00860B43">
      <w:pPr>
        <w:pStyle w:val="af1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异常时可选择异常退出，如除零错误</w:t>
      </w:r>
      <w:r w:rsidR="006A7E05">
        <w:rPr>
          <w:rFonts w:hint="eastAsia"/>
        </w:rPr>
        <w:t>。</w:t>
      </w:r>
    </w:p>
    <w:sectPr w:rsidR="003C7311" w:rsidRPr="00243BE6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344F1" w14:textId="77777777" w:rsidR="00AB3BCC" w:rsidRDefault="00AB3BCC">
      <w:r>
        <w:separator/>
      </w:r>
    </w:p>
  </w:endnote>
  <w:endnote w:type="continuationSeparator" w:id="0">
    <w:p w14:paraId="1775F979" w14:textId="77777777" w:rsidR="00AB3BCC" w:rsidRDefault="00AB3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156FCE2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B4B48F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97FAC04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F6D5AB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7D445726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EAB61" w14:textId="77777777" w:rsidR="00AB3BCC" w:rsidRDefault="00AB3BCC">
      <w:r>
        <w:separator/>
      </w:r>
    </w:p>
  </w:footnote>
  <w:footnote w:type="continuationSeparator" w:id="0">
    <w:p w14:paraId="6D99E17F" w14:textId="77777777" w:rsidR="00AB3BCC" w:rsidRDefault="00AB3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CED0C" w14:textId="77777777" w:rsidR="00D67C01" w:rsidRDefault="00D67C01">
    <w:pPr>
      <w:rPr>
        <w:sz w:val="24"/>
      </w:rPr>
    </w:pPr>
  </w:p>
  <w:p w14:paraId="620E9D2E" w14:textId="77777777" w:rsidR="00D67C01" w:rsidRDefault="00D67C01">
    <w:pPr>
      <w:pBdr>
        <w:top w:val="single" w:sz="6" w:space="1" w:color="auto"/>
      </w:pBdr>
      <w:rPr>
        <w:sz w:val="24"/>
      </w:rPr>
    </w:pPr>
  </w:p>
  <w:p w14:paraId="65B0D3EA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4BBE9F8F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6AFC0BD6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6B7C2AED" w14:textId="77777777" w:rsidTr="00D24DCF">
      <w:tc>
        <w:tcPr>
          <w:tcW w:w="6379" w:type="dxa"/>
        </w:tcPr>
        <w:p w14:paraId="703FF1F1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031A462" w14:textId="77777777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14:paraId="486B3B0C" w14:textId="77777777" w:rsidTr="00D24DCF">
      <w:tc>
        <w:tcPr>
          <w:tcW w:w="6379" w:type="dxa"/>
        </w:tcPr>
        <w:p w14:paraId="1587B272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1D58C12" w14:textId="77777777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  <w:tr w:rsidR="00D24DCF" w14:paraId="272FDE2F" w14:textId="77777777" w:rsidTr="00D24DCF">
      <w:tc>
        <w:tcPr>
          <w:tcW w:w="9558" w:type="dxa"/>
          <w:gridSpan w:val="2"/>
        </w:tcPr>
        <w:p w14:paraId="54C51127" w14:textId="77777777"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14:paraId="726B82D1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6D13E4"/>
    <w:multiLevelType w:val="hybridMultilevel"/>
    <w:tmpl w:val="06AAE7B2"/>
    <w:lvl w:ilvl="0" w:tplc="D6B20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C685833"/>
    <w:multiLevelType w:val="hybridMultilevel"/>
    <w:tmpl w:val="39B8A17A"/>
    <w:lvl w:ilvl="0" w:tplc="9A44A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3"/>
  </w:num>
  <w:num w:numId="12">
    <w:abstractNumId w:val="11"/>
  </w:num>
  <w:num w:numId="13">
    <w:abstractNumId w:val="21"/>
  </w:num>
  <w:num w:numId="14">
    <w:abstractNumId w:val="10"/>
  </w:num>
  <w:num w:numId="15">
    <w:abstractNumId w:val="6"/>
  </w:num>
  <w:num w:numId="16">
    <w:abstractNumId w:val="20"/>
  </w:num>
  <w:num w:numId="17">
    <w:abstractNumId w:val="15"/>
  </w:num>
  <w:num w:numId="18">
    <w:abstractNumId w:val="7"/>
  </w:num>
  <w:num w:numId="19">
    <w:abstractNumId w:val="14"/>
  </w:num>
  <w:num w:numId="20">
    <w:abstractNumId w:val="9"/>
  </w:num>
  <w:num w:numId="21">
    <w:abstractNumId w:val="18"/>
  </w:num>
  <w:num w:numId="22">
    <w:abstractNumId w:val="19"/>
  </w:num>
  <w:num w:numId="23">
    <w:abstractNumId w:val="0"/>
  </w:num>
  <w:num w:numId="24">
    <w:abstractNumId w:val="5"/>
  </w:num>
  <w:num w:numId="25">
    <w:abstractNumId w:val="24"/>
  </w:num>
  <w:num w:numId="26">
    <w:abstractNumId w:val="0"/>
  </w:num>
  <w:num w:numId="27">
    <w:abstractNumId w:val="4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2586A"/>
    <w:rsid w:val="00243BE6"/>
    <w:rsid w:val="00266EA3"/>
    <w:rsid w:val="002866D0"/>
    <w:rsid w:val="00292D69"/>
    <w:rsid w:val="002E71CC"/>
    <w:rsid w:val="0030153D"/>
    <w:rsid w:val="00307DC6"/>
    <w:rsid w:val="00320074"/>
    <w:rsid w:val="0035274A"/>
    <w:rsid w:val="00366365"/>
    <w:rsid w:val="003A09BF"/>
    <w:rsid w:val="003B6ADF"/>
    <w:rsid w:val="003C7311"/>
    <w:rsid w:val="003E7102"/>
    <w:rsid w:val="003F4A24"/>
    <w:rsid w:val="004222F3"/>
    <w:rsid w:val="004B0E53"/>
    <w:rsid w:val="004D536E"/>
    <w:rsid w:val="00555086"/>
    <w:rsid w:val="00562AE3"/>
    <w:rsid w:val="005D1970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96FC3"/>
    <w:rsid w:val="006A2737"/>
    <w:rsid w:val="006A64AF"/>
    <w:rsid w:val="006A7E05"/>
    <w:rsid w:val="006B5D54"/>
    <w:rsid w:val="006F01C1"/>
    <w:rsid w:val="00730752"/>
    <w:rsid w:val="00740123"/>
    <w:rsid w:val="00752A83"/>
    <w:rsid w:val="00757969"/>
    <w:rsid w:val="007614BC"/>
    <w:rsid w:val="0076272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60B43"/>
    <w:rsid w:val="008959CA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2962"/>
    <w:rsid w:val="00A76715"/>
    <w:rsid w:val="00AB3BCC"/>
    <w:rsid w:val="00AB59B8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222"/>
    <w:rsid w:val="00C6379D"/>
    <w:rsid w:val="00C9707C"/>
    <w:rsid w:val="00CA776A"/>
    <w:rsid w:val="00CB3465"/>
    <w:rsid w:val="00CB7449"/>
    <w:rsid w:val="00CD0DF7"/>
    <w:rsid w:val="00CD68FD"/>
    <w:rsid w:val="00CF5EE5"/>
    <w:rsid w:val="00D113D3"/>
    <w:rsid w:val="00D24DCF"/>
    <w:rsid w:val="00D36288"/>
    <w:rsid w:val="00D67C01"/>
    <w:rsid w:val="00D71D88"/>
    <w:rsid w:val="00D7790C"/>
    <w:rsid w:val="00D80D6D"/>
    <w:rsid w:val="00D8626E"/>
    <w:rsid w:val="00D9286B"/>
    <w:rsid w:val="00D949EA"/>
    <w:rsid w:val="00DA2E87"/>
    <w:rsid w:val="00DD7B27"/>
    <w:rsid w:val="00E1457C"/>
    <w:rsid w:val="00E204BB"/>
    <w:rsid w:val="00E20950"/>
    <w:rsid w:val="00E36DCD"/>
    <w:rsid w:val="00E62B6B"/>
    <w:rsid w:val="00E672A3"/>
    <w:rsid w:val="00E9018D"/>
    <w:rsid w:val="00EE5F35"/>
    <w:rsid w:val="00F03B5C"/>
    <w:rsid w:val="00F1061A"/>
    <w:rsid w:val="00F11C67"/>
    <w:rsid w:val="00F2735B"/>
    <w:rsid w:val="00F4264F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2875AE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C632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3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DB016-DFC5-4B90-9265-EAC5EAEDB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1267</TotalTime>
  <Pages>6</Pages>
  <Words>334</Words>
  <Characters>1904</Characters>
  <Application>Microsoft Office Word</Application>
  <DocSecurity>0</DocSecurity>
  <Lines>15</Lines>
  <Paragraphs>4</Paragraphs>
  <ScaleCrop>false</ScaleCrop>
  <Company>&lt;SJTU&gt;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 </cp:lastModifiedBy>
  <cp:revision>73</cp:revision>
  <dcterms:created xsi:type="dcterms:W3CDTF">2014-07-21T08:17:00Z</dcterms:created>
  <dcterms:modified xsi:type="dcterms:W3CDTF">2020-05-17T12:15:00Z</dcterms:modified>
</cp:coreProperties>
</file>